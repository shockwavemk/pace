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645" w:rsidRPr="00825152" w:rsidRDefault="003B0915">
      <w:pPr>
        <w:pStyle w:val="Titel"/>
        <w:rPr>
          <w:lang w:val="de-DE"/>
        </w:rPr>
      </w:pPr>
      <w:r>
        <w:rPr>
          <w:lang w:val="de-DE"/>
        </w:rPr>
        <w:t>Protokoll vom 12.04.2013</w:t>
      </w:r>
    </w:p>
    <w:p w:rsidR="00C31645" w:rsidRPr="00825152" w:rsidRDefault="003B0915" w:rsidP="00825152">
      <w:pPr>
        <w:pStyle w:val="berschrift1"/>
        <w:rPr>
          <w:lang w:val="de-DE"/>
        </w:rPr>
      </w:pPr>
      <w:r>
        <w:rPr>
          <w:lang w:val="de-DE"/>
        </w:rPr>
        <w:t>Absprachen zur Struktur der Masterarbeit</w:t>
      </w:r>
    </w:p>
    <w:p w:rsidR="003B0915" w:rsidRDefault="003B0915" w:rsidP="003B0915">
      <w:pPr>
        <w:pStyle w:val="berschrift2"/>
        <w:rPr>
          <w:lang w:val="de-DE"/>
        </w:rPr>
      </w:pPr>
      <w:r>
        <w:rPr>
          <w:lang w:val="de-DE"/>
        </w:rPr>
        <w:t>Einbau von Change-</w:t>
      </w:r>
      <w:proofErr w:type="spellStart"/>
      <w:r>
        <w:rPr>
          <w:lang w:val="de-DE"/>
        </w:rPr>
        <w:t>Managment</w:t>
      </w:r>
      <w:proofErr w:type="spellEnd"/>
      <w:r>
        <w:rPr>
          <w:lang w:val="de-DE"/>
        </w:rPr>
        <w:t xml:space="preserve"> Theorie in Arbeit</w:t>
      </w:r>
      <w:r w:rsidR="0002394B">
        <w:rPr>
          <w:lang w:val="de-DE"/>
        </w:rPr>
        <w:br/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 w:rsidRPr="003B0915">
        <w:rPr>
          <w:lang w:val="de-DE"/>
        </w:rPr>
        <w:t>TAM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>Products &amp; Services - What are they, how do they work and when and how should they be improved.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 xml:space="preserve">Process - How the products and services are to be made and/or assembled, including subcontracting and purchasing, </w:t>
      </w:r>
      <w:proofErr w:type="spellStart"/>
      <w:r w:rsidRPr="005D6376">
        <w:t>labour</w:t>
      </w:r>
      <w:proofErr w:type="spellEnd"/>
      <w:r w:rsidRPr="005D6376">
        <w:t xml:space="preserve"> and machinery.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 xml:space="preserve">Customer - Who will buy the products and services and how </w:t>
      </w:r>
      <w:proofErr w:type="gramStart"/>
      <w:r w:rsidRPr="005D6376">
        <w:t>will customers</w:t>
      </w:r>
      <w:proofErr w:type="gramEnd"/>
      <w:r w:rsidRPr="005D6376">
        <w:t xml:space="preserve"> be persuaded to buy them.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>Distribution - How the product and services be warehoused, transported, delivered.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>Finance - Where will the money come from and how will the cash flow be controlled.</w:t>
      </w:r>
    </w:p>
    <w:p w:rsidR="005D6376" w:rsidRPr="005D6376" w:rsidRDefault="005D6376" w:rsidP="005D6376">
      <w:pPr>
        <w:pStyle w:val="Listenabsatz"/>
        <w:numPr>
          <w:ilvl w:val="1"/>
          <w:numId w:val="13"/>
        </w:numPr>
      </w:pPr>
      <w:r w:rsidRPr="005D6376">
        <w:t xml:space="preserve">Administration - How the </w:t>
      </w:r>
      <w:proofErr w:type="spellStart"/>
      <w:r w:rsidRPr="005D6376">
        <w:t>organisation</w:t>
      </w:r>
      <w:proofErr w:type="spellEnd"/>
      <w:r w:rsidRPr="005D6376">
        <w:t xml:space="preserve"> will be managed, the management style, the </w:t>
      </w:r>
      <w:proofErr w:type="spellStart"/>
      <w:r w:rsidRPr="005D6376">
        <w:t>organisation</w:t>
      </w:r>
      <w:proofErr w:type="spellEnd"/>
      <w:r w:rsidRPr="005D6376">
        <w:t xml:space="preserve"> structure and the people skills required.</w:t>
      </w:r>
      <w:r>
        <w:br/>
      </w:r>
    </w:p>
    <w:p w:rsidR="003B0915" w:rsidRDefault="003B0915" w:rsidP="003B0915">
      <w:pPr>
        <w:pStyle w:val="Listenabsatz"/>
        <w:numPr>
          <w:ilvl w:val="0"/>
          <w:numId w:val="13"/>
        </w:numPr>
        <w:rPr>
          <w:lang w:val="de-DE"/>
        </w:rPr>
      </w:pPr>
      <w:r w:rsidRPr="003B0915">
        <w:rPr>
          <w:lang w:val="de-DE"/>
        </w:rPr>
        <w:t xml:space="preserve">Insbesondere auf </w:t>
      </w:r>
      <w:proofErr w:type="spellStart"/>
      <w:r w:rsidRPr="003B0915">
        <w:rPr>
          <w:lang w:val="de-DE"/>
        </w:rPr>
        <w:t>Useability</w:t>
      </w:r>
      <w:proofErr w:type="spellEnd"/>
      <w:r w:rsidRPr="003B0915">
        <w:rPr>
          <w:lang w:val="de-DE"/>
        </w:rPr>
        <w:t xml:space="preserve"> eingehen</w:t>
      </w:r>
      <w:r w:rsidR="00902C6C">
        <w:rPr>
          <w:lang w:val="de-DE"/>
        </w:rPr>
        <w:t>, d.h. Reviews durch Endbenutzer in Arbeit einplanen</w:t>
      </w:r>
    </w:p>
    <w:p w:rsidR="003B0915" w:rsidRDefault="003B0915" w:rsidP="00902C6C">
      <w:pPr>
        <w:pStyle w:val="Listenabsatz"/>
        <w:numPr>
          <w:ilvl w:val="1"/>
          <w:numId w:val="13"/>
        </w:numPr>
        <w:rPr>
          <w:lang w:val="de-DE"/>
        </w:rPr>
      </w:pPr>
      <w:r>
        <w:rPr>
          <w:lang w:val="de-DE"/>
        </w:rPr>
        <w:t>„Usern“ die Software näher bringen</w:t>
      </w:r>
    </w:p>
    <w:p w:rsidR="003B0915" w:rsidRDefault="00F24783" w:rsidP="003B0915">
      <w:pPr>
        <w:pStyle w:val="berschrift2"/>
        <w:rPr>
          <w:lang w:val="de-DE"/>
        </w:rPr>
      </w:pPr>
      <w:r>
        <w:rPr>
          <w:lang w:val="de-DE"/>
        </w:rPr>
        <w:t>Einleitung</w:t>
      </w:r>
      <w:r w:rsidR="0002394B">
        <w:rPr>
          <w:lang w:val="de-DE"/>
        </w:rPr>
        <w:br/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Einbau von Problematik</w:t>
      </w:r>
      <w:r w:rsidR="00902C6C">
        <w:rPr>
          <w:lang w:val="de-DE"/>
        </w:rPr>
        <w:t xml:space="preserve"> </w:t>
      </w:r>
    </w:p>
    <w:p w:rsidR="0002394B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Warum Software-Änderung vornehmen</w:t>
      </w:r>
    </w:p>
    <w:p w:rsidR="0002394B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Warum über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hinaus?</w:t>
      </w:r>
    </w:p>
    <w:p w:rsidR="0038753D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Modell als Grundlage</w:t>
      </w:r>
    </w:p>
    <w:p w:rsidR="0002394B" w:rsidRPr="0038753D" w:rsidRDefault="0038753D" w:rsidP="0038753D">
      <w:pPr>
        <w:pStyle w:val="Listenabsatz"/>
        <w:numPr>
          <w:ilvl w:val="1"/>
          <w:numId w:val="14"/>
        </w:numPr>
      </w:pPr>
      <w:r w:rsidRPr="0038753D">
        <w:t xml:space="preserve">State of the Art -&gt; </w:t>
      </w:r>
      <w:proofErr w:type="spellStart"/>
      <w:r w:rsidRPr="0038753D">
        <w:t>Kritik</w:t>
      </w:r>
      <w:proofErr w:type="spellEnd"/>
      <w:r w:rsidR="0002394B" w:rsidRPr="0038753D">
        <w:br/>
      </w:r>
    </w:p>
    <w:p w:rsidR="003B0915" w:rsidRDefault="003B0915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Relevanz</w:t>
      </w:r>
      <w:r w:rsidR="0002394B">
        <w:rPr>
          <w:lang w:val="de-DE"/>
        </w:rPr>
        <w:t xml:space="preserve"> des Themas aufzeigen</w:t>
      </w:r>
    </w:p>
    <w:p w:rsidR="003B0915" w:rsidRDefault="003B0915" w:rsidP="003B091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Experimentelle Wirtschaftsforschung</w:t>
      </w:r>
    </w:p>
    <w:p w:rsidR="003B0915" w:rsidRDefault="003B0915" w:rsidP="003B091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Journals</w:t>
      </w:r>
    </w:p>
    <w:p w:rsidR="003B0915" w:rsidRPr="003B0915" w:rsidRDefault="003B0915" w:rsidP="009017F6">
      <w:pPr>
        <w:pStyle w:val="Listenabsatz"/>
        <w:numPr>
          <w:ilvl w:val="1"/>
          <w:numId w:val="14"/>
        </w:numPr>
        <w:rPr>
          <w:lang w:val="de-DE"/>
        </w:rPr>
      </w:pPr>
      <w:r w:rsidRPr="003B0915">
        <w:rPr>
          <w:lang w:val="de-DE"/>
        </w:rPr>
        <w:t>Statistiken</w:t>
      </w:r>
      <w:r>
        <w:rPr>
          <w:lang w:val="de-DE"/>
        </w:rPr>
        <w:t xml:space="preserve"> </w:t>
      </w:r>
      <w:r w:rsidR="009233D5">
        <w:rPr>
          <w:lang w:val="de-DE"/>
        </w:rPr>
        <w:t xml:space="preserve">über </w:t>
      </w:r>
      <w:r w:rsidRPr="003B0915">
        <w:rPr>
          <w:lang w:val="de-DE"/>
        </w:rPr>
        <w:t>Studienveröffentlichungen</w:t>
      </w:r>
    </w:p>
    <w:p w:rsidR="003B0915" w:rsidRDefault="009233D5" w:rsidP="003B0915">
      <w:pPr>
        <w:pStyle w:val="Listenabsatz"/>
        <w:numPr>
          <w:ilvl w:val="2"/>
          <w:numId w:val="14"/>
        </w:numPr>
        <w:rPr>
          <w:lang w:val="de-DE"/>
        </w:rPr>
      </w:pPr>
      <w:r>
        <w:rPr>
          <w:lang w:val="de-DE"/>
        </w:rPr>
        <w:t>Wird e</w:t>
      </w:r>
      <w:r w:rsidR="003B0915">
        <w:rPr>
          <w:lang w:val="de-DE"/>
        </w:rPr>
        <w:t>inzig Z-</w:t>
      </w:r>
      <w:proofErr w:type="spellStart"/>
      <w:r w:rsidR="003B0915">
        <w:rPr>
          <w:lang w:val="de-DE"/>
        </w:rPr>
        <w:t>Tree</w:t>
      </w:r>
      <w:proofErr w:type="spellEnd"/>
      <w:r>
        <w:rPr>
          <w:lang w:val="de-DE"/>
        </w:rPr>
        <w:t xml:space="preserve"> verwendet</w:t>
      </w:r>
      <w:r w:rsidR="003B0915">
        <w:rPr>
          <w:lang w:val="de-DE"/>
        </w:rPr>
        <w:t>?</w:t>
      </w:r>
    </w:p>
    <w:p w:rsidR="003B0915" w:rsidRDefault="003B0915" w:rsidP="003B0915">
      <w:pPr>
        <w:pStyle w:val="Listenabsatz"/>
        <w:numPr>
          <w:ilvl w:val="2"/>
          <w:numId w:val="14"/>
        </w:numPr>
        <w:rPr>
          <w:lang w:val="de-DE"/>
        </w:rPr>
      </w:pPr>
      <w:r>
        <w:rPr>
          <w:lang w:val="de-DE"/>
        </w:rPr>
        <w:t>Daher Alternative</w:t>
      </w:r>
    </w:p>
    <w:p w:rsidR="003B0915" w:rsidRDefault="003B0915" w:rsidP="003B0915">
      <w:pPr>
        <w:pStyle w:val="Listenabsatz"/>
        <w:numPr>
          <w:ilvl w:val="3"/>
          <w:numId w:val="14"/>
        </w:numPr>
        <w:rPr>
          <w:lang w:val="de-DE"/>
        </w:rPr>
      </w:pPr>
      <w:r>
        <w:rPr>
          <w:lang w:val="de-DE"/>
        </w:rPr>
        <w:t>Welche Anforderungen?</w:t>
      </w:r>
      <w:r w:rsidR="0002394B">
        <w:rPr>
          <w:lang w:val="de-DE"/>
        </w:rPr>
        <w:br/>
      </w:r>
    </w:p>
    <w:p w:rsidR="003B0915" w:rsidRDefault="0002394B" w:rsidP="003B0915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Softwarea</w:t>
      </w:r>
      <w:r w:rsidR="003B0915">
        <w:rPr>
          <w:lang w:val="de-DE"/>
        </w:rPr>
        <w:t>lternativ</w:t>
      </w:r>
      <w:r>
        <w:rPr>
          <w:lang w:val="de-DE"/>
        </w:rPr>
        <w:t>en zur Umsetzung von Experimenten</w:t>
      </w:r>
    </w:p>
    <w:p w:rsidR="0002394B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Was unterscheidet sie?</w:t>
      </w:r>
    </w:p>
    <w:p w:rsidR="003B0915" w:rsidRDefault="0002394B" w:rsidP="0002394B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lastRenderedPageBreak/>
        <w:t>Was spricht für bzw. gegen sie?</w:t>
      </w:r>
      <w:r>
        <w:rPr>
          <w:lang w:val="de-DE"/>
        </w:rPr>
        <w:br/>
      </w:r>
    </w:p>
    <w:p w:rsidR="00BE3622" w:rsidRPr="00F24783" w:rsidRDefault="00BE3622" w:rsidP="00F24783">
      <w:pPr>
        <w:pStyle w:val="berschrift2"/>
        <w:rPr>
          <w:lang w:val="de-DE"/>
        </w:rPr>
      </w:pPr>
      <w:r w:rsidRPr="00F24783">
        <w:rPr>
          <w:lang w:val="de-DE"/>
        </w:rPr>
        <w:t>Theoretische Fundierung</w:t>
      </w:r>
    </w:p>
    <w:p w:rsidR="00BE3622" w:rsidRDefault="00BE3622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Frage beantworten: Warum die neue Software?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Schwächen von </w:t>
      </w:r>
      <w:proofErr w:type="spellStart"/>
      <w:r>
        <w:rPr>
          <w:lang w:val="de-DE"/>
        </w:rPr>
        <w:t>Fischerbachers</w:t>
      </w:r>
      <w:proofErr w:type="spellEnd"/>
      <w:r>
        <w:rPr>
          <w:lang w:val="de-DE"/>
        </w:rPr>
        <w:t xml:space="preserve">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: </w:t>
      </w:r>
    </w:p>
    <w:p w:rsidR="00C419DE" w:rsidRDefault="00C419DE" w:rsidP="00C419DE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Nicht beobachtbare Datenerhebung</w:t>
      </w:r>
    </w:p>
    <w:p w:rsidR="00C419DE" w:rsidRDefault="00C419DE" w:rsidP="00C419DE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Beeinflussung durch Software</w:t>
      </w:r>
    </w:p>
    <w:p w:rsidR="00C419DE" w:rsidRDefault="00C419DE" w:rsidP="00C419DE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Nur Experimentalsoftware</w:t>
      </w:r>
      <w:r w:rsidR="00616543">
        <w:rPr>
          <w:lang w:val="de-DE"/>
        </w:rPr>
        <w:br/>
      </w:r>
    </w:p>
    <w:p w:rsidR="00C419DE" w:rsidRDefault="00C419DE" w:rsidP="00C419DE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Als Motivation: Z-</w:t>
      </w:r>
      <w:proofErr w:type="spellStart"/>
      <w:r>
        <w:rPr>
          <w:lang w:val="de-DE"/>
        </w:rPr>
        <w:t>Tree</w:t>
      </w:r>
      <w:proofErr w:type="spellEnd"/>
      <w:r>
        <w:rPr>
          <w:lang w:val="de-DE"/>
        </w:rPr>
        <w:t xml:space="preserve"> Handbücher verwenden</w:t>
      </w:r>
    </w:p>
    <w:p w:rsidR="00F24783" w:rsidRPr="00F24783" w:rsidRDefault="00F24783" w:rsidP="00F24783">
      <w:pPr>
        <w:pStyle w:val="berschrift2"/>
        <w:rPr>
          <w:lang w:val="de-DE"/>
        </w:rPr>
      </w:pPr>
      <w:r>
        <w:rPr>
          <w:lang w:val="de-DE"/>
        </w:rPr>
        <w:t>Software-Entwicklung</w:t>
      </w:r>
    </w:p>
    <w:p w:rsidR="00F24783" w:rsidRDefault="00F24783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UML  bei Planung des Grundsystems hinzufügen</w:t>
      </w:r>
    </w:p>
    <w:p w:rsidR="00F24783" w:rsidRDefault="00F24783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Features der Software auf Features basieren lassen</w:t>
      </w:r>
      <w:r w:rsidR="00051591">
        <w:rPr>
          <w:lang w:val="de-DE"/>
        </w:rPr>
        <w:t xml:space="preserve"> die noch fehlen</w:t>
      </w:r>
      <w:r w:rsidR="00C419DE">
        <w:rPr>
          <w:lang w:val="de-DE"/>
        </w:rPr>
        <w:t xml:space="preserve"> bzw. Schwächen von Z-</w:t>
      </w:r>
      <w:proofErr w:type="spellStart"/>
      <w:r w:rsidR="00C419DE">
        <w:rPr>
          <w:lang w:val="de-DE"/>
        </w:rPr>
        <w:t>Tree</w:t>
      </w:r>
      <w:proofErr w:type="spellEnd"/>
      <w:r w:rsidR="00C419DE">
        <w:rPr>
          <w:lang w:val="de-DE"/>
        </w:rPr>
        <w:t xml:space="preserve"> sind</w:t>
      </w:r>
    </w:p>
    <w:p w:rsidR="00C419DE" w:rsidRDefault="00C419DE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>Aufteilung der Funktionen in Grundlagen und 2-3 konkrete Erweiterungen je nach Zeit</w:t>
      </w:r>
    </w:p>
    <w:p w:rsidR="009233D5" w:rsidRDefault="009233D5" w:rsidP="00F24783">
      <w:pPr>
        <w:pStyle w:val="Listenabsatz"/>
        <w:numPr>
          <w:ilvl w:val="0"/>
          <w:numId w:val="14"/>
        </w:numPr>
        <w:rPr>
          <w:lang w:val="de-DE"/>
        </w:rPr>
      </w:pPr>
      <w:r>
        <w:rPr>
          <w:lang w:val="de-DE"/>
        </w:rPr>
        <w:t xml:space="preserve">Beispiele für nicht mit </w:t>
      </w:r>
      <w:proofErr w:type="spellStart"/>
      <w:r>
        <w:rPr>
          <w:lang w:val="de-DE"/>
        </w:rPr>
        <w:t>ZTree</w:t>
      </w:r>
      <w:proofErr w:type="spellEnd"/>
      <w:r>
        <w:rPr>
          <w:lang w:val="de-DE"/>
        </w:rPr>
        <w:t xml:space="preserve"> sinnvoll umsetzbare Experimente</w:t>
      </w:r>
    </w:p>
    <w:p w:rsidR="00C419DE" w:rsidRDefault="00C419DE" w:rsidP="009233D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Experimente mit Ablenkungen</w:t>
      </w:r>
    </w:p>
    <w:p w:rsidR="00C419DE" w:rsidRDefault="00C419DE" w:rsidP="009233D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Entscheidungssituationen besser visualisieren</w:t>
      </w:r>
    </w:p>
    <w:p w:rsidR="00C419DE" w:rsidRDefault="00C419DE" w:rsidP="009233D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Pausen in Aufgaben ermöglichen (Pause</w:t>
      </w:r>
      <w:r w:rsidR="00616543">
        <w:rPr>
          <w:lang w:val="de-DE"/>
        </w:rPr>
        <w:t>-B</w:t>
      </w:r>
      <w:r>
        <w:rPr>
          <w:lang w:val="de-DE"/>
        </w:rPr>
        <w:t>utton)</w:t>
      </w:r>
    </w:p>
    <w:p w:rsidR="00C419DE" w:rsidRDefault="00C419DE" w:rsidP="009233D5">
      <w:pPr>
        <w:pStyle w:val="Listenabsatz"/>
        <w:numPr>
          <w:ilvl w:val="1"/>
          <w:numId w:val="14"/>
        </w:numPr>
        <w:rPr>
          <w:lang w:val="de-DE"/>
        </w:rPr>
      </w:pPr>
      <w:r>
        <w:rPr>
          <w:lang w:val="de-DE"/>
        </w:rPr>
        <w:t>Schleifen, Tabellen, Graphiken</w:t>
      </w:r>
    </w:p>
    <w:p w:rsidR="00C419DE" w:rsidRPr="00F24783" w:rsidRDefault="00616543" w:rsidP="00F24783">
      <w:pPr>
        <w:pStyle w:val="Listenabsatz"/>
        <w:numPr>
          <w:ilvl w:val="0"/>
          <w:numId w:val="14"/>
        </w:numPr>
        <w:rPr>
          <w:lang w:val="de-DE"/>
        </w:rPr>
      </w:pPr>
      <w:bookmarkStart w:id="0" w:name="_GoBack"/>
      <w:bookmarkEnd w:id="0"/>
      <w:proofErr w:type="spellStart"/>
      <w:r>
        <w:rPr>
          <w:lang w:val="de-DE"/>
        </w:rPr>
        <w:t>Abschluss</w:t>
      </w:r>
      <w:proofErr w:type="spellEnd"/>
      <w:r w:rsidR="00C419DE">
        <w:rPr>
          <w:lang w:val="de-DE"/>
        </w:rPr>
        <w:t xml:space="preserve"> des Experiments-Unterstützung mit niedriger Priorität umsetzen</w:t>
      </w:r>
    </w:p>
    <w:p w:rsidR="003B0915" w:rsidRDefault="00CE3683" w:rsidP="00CE3683">
      <w:pPr>
        <w:pStyle w:val="berschrift2"/>
        <w:rPr>
          <w:lang w:val="de-DE"/>
        </w:rPr>
      </w:pPr>
      <w:r>
        <w:rPr>
          <w:lang w:val="de-DE"/>
        </w:rPr>
        <w:t>Dokumentation der Software</w:t>
      </w:r>
    </w:p>
    <w:p w:rsidR="00CE3683" w:rsidRDefault="00CE3683" w:rsidP="00CE3683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Installationsanleitung</w:t>
      </w:r>
    </w:p>
    <w:p w:rsidR="00CE3683" w:rsidRDefault="00CE3683" w:rsidP="0061654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 xml:space="preserve">Ähnlich </w:t>
      </w:r>
      <w:proofErr w:type="spellStart"/>
      <w:r>
        <w:rPr>
          <w:lang w:val="de-DE"/>
        </w:rPr>
        <w:t>Orsee</w:t>
      </w:r>
      <w:proofErr w:type="spellEnd"/>
      <w:r>
        <w:rPr>
          <w:lang w:val="de-DE"/>
        </w:rPr>
        <w:t xml:space="preserve"> Dokumentation</w:t>
      </w:r>
      <w:r w:rsidR="00616543">
        <w:rPr>
          <w:lang w:val="de-DE"/>
        </w:rPr>
        <w:br/>
      </w:r>
    </w:p>
    <w:p w:rsidR="00CE3683" w:rsidRDefault="00CE3683" w:rsidP="00CE3683">
      <w:pPr>
        <w:pStyle w:val="Listenabsatz"/>
        <w:numPr>
          <w:ilvl w:val="0"/>
          <w:numId w:val="15"/>
        </w:numPr>
        <w:rPr>
          <w:lang w:val="de-DE"/>
        </w:rPr>
      </w:pPr>
      <w:r>
        <w:rPr>
          <w:lang w:val="de-DE"/>
        </w:rPr>
        <w:t>Quellcode-Kommentierung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An Standards halten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Perspektive Programmierer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Verweise auf Masterarbeit einfügen</w:t>
      </w:r>
    </w:p>
    <w:p w:rsidR="00CE3683" w:rsidRDefault="00CE3683" w:rsidP="00CE3683">
      <w:pPr>
        <w:pStyle w:val="Listenabsatz"/>
        <w:numPr>
          <w:ilvl w:val="1"/>
          <w:numId w:val="15"/>
        </w:numPr>
        <w:rPr>
          <w:lang w:val="de-DE"/>
        </w:rPr>
      </w:pPr>
      <w:r>
        <w:rPr>
          <w:lang w:val="de-DE"/>
        </w:rPr>
        <w:t>Dynamisches Klassendiagramm / UML verwenden</w:t>
      </w:r>
    </w:p>
    <w:p w:rsidR="00BF230E" w:rsidRDefault="00BF230E" w:rsidP="00BF230E">
      <w:pPr>
        <w:pStyle w:val="berschrift2"/>
        <w:rPr>
          <w:lang w:val="de-DE"/>
        </w:rPr>
      </w:pPr>
      <w:r>
        <w:rPr>
          <w:lang w:val="de-DE"/>
        </w:rPr>
        <w:t>Vortrag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Experimente-&gt;</w:t>
      </w:r>
      <w:proofErr w:type="spellStart"/>
      <w:r>
        <w:rPr>
          <w:lang w:val="de-DE"/>
        </w:rPr>
        <w:t>ZTree</w:t>
      </w:r>
      <w:proofErr w:type="spellEnd"/>
      <w:r>
        <w:rPr>
          <w:lang w:val="de-DE"/>
        </w:rPr>
        <w:t xml:space="preserve"> Schwächen-&gt;Motivation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Vortrag: Screenshots-&gt;Software zum Schwächen beheben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Behnud mag Beispiele</w:t>
      </w:r>
    </w:p>
    <w:p w:rsidR="00BF230E" w:rsidRDefault="00BF230E" w:rsidP="00BF230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 xml:space="preserve">Pyramide aus Medienökonomie </w:t>
      </w:r>
    </w:p>
    <w:p w:rsidR="00BF230E" w:rsidRDefault="00BF230E" w:rsidP="00BF230E">
      <w:pPr>
        <w:pStyle w:val="Listenabsatz"/>
        <w:numPr>
          <w:ilvl w:val="1"/>
          <w:numId w:val="16"/>
        </w:numPr>
        <w:rPr>
          <w:lang w:val="de-DE"/>
        </w:rPr>
      </w:pPr>
      <w:r>
        <w:rPr>
          <w:lang w:val="de-DE"/>
        </w:rPr>
        <w:t>Forschungsfrage, Thema , Problemstellung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State-of-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>-Art: Welche Funktion zur Unterstützung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Feature-Begründungen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lastRenderedPageBreak/>
        <w:t>Auf Implementierung eingehen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Homepage zeigen</w:t>
      </w:r>
    </w:p>
    <w:p w:rsid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Aktuelles Inhaltsverzeichnis aufzeigen</w:t>
      </w:r>
    </w:p>
    <w:p w:rsidR="00BF230E" w:rsidRPr="00BF230E" w:rsidRDefault="00BF230E" w:rsidP="00BF230E">
      <w:pPr>
        <w:pStyle w:val="Listenabsatz"/>
        <w:numPr>
          <w:ilvl w:val="0"/>
          <w:numId w:val="16"/>
        </w:numPr>
        <w:rPr>
          <w:lang w:val="de-DE"/>
        </w:rPr>
      </w:pPr>
      <w:r>
        <w:rPr>
          <w:lang w:val="de-DE"/>
        </w:rPr>
        <w:t>Ca. 20 Minuten</w:t>
      </w:r>
    </w:p>
    <w:p w:rsidR="00C31645" w:rsidRPr="00825152" w:rsidRDefault="00C31645">
      <w:pPr>
        <w:rPr>
          <w:lang w:val="de-DE"/>
        </w:rPr>
      </w:pPr>
    </w:p>
    <w:sectPr w:rsidR="00C31645" w:rsidRPr="0082515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>
    <w:nsid w:val="1F9B3CF6"/>
    <w:multiLevelType w:val="hybridMultilevel"/>
    <w:tmpl w:val="D76A81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B94974"/>
    <w:multiLevelType w:val="hybridMultilevel"/>
    <w:tmpl w:val="6770D5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241D5F"/>
    <w:multiLevelType w:val="hybridMultilevel"/>
    <w:tmpl w:val="E7E24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54661E"/>
    <w:multiLevelType w:val="hybridMultilevel"/>
    <w:tmpl w:val="98F68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2"/>
  </w:num>
  <w:num w:numId="14">
    <w:abstractNumId w:val="3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915"/>
    <w:rsid w:val="0002394B"/>
    <w:rsid w:val="00051591"/>
    <w:rsid w:val="0038753D"/>
    <w:rsid w:val="003B0915"/>
    <w:rsid w:val="005D6376"/>
    <w:rsid w:val="00616543"/>
    <w:rsid w:val="00825152"/>
    <w:rsid w:val="00902C6C"/>
    <w:rsid w:val="009233D5"/>
    <w:rsid w:val="00BE3622"/>
    <w:rsid w:val="00BF230E"/>
    <w:rsid w:val="00C31645"/>
    <w:rsid w:val="00C419DE"/>
    <w:rsid w:val="00CE3683"/>
    <w:rsid w:val="00F2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C47E5E-5585-4C5A-8CED-F2D50DB7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chwacheHervorhebung">
    <w:name w:val="Subtle Emphasis"/>
    <w:basedOn w:val="Absatz-Standardschriftart"/>
    <w:uiPriority w:val="19"/>
    <w:qFormat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Pr>
      <w:i/>
      <w:iCs/>
      <w:color w:val="auto"/>
    </w:rPr>
  </w:style>
  <w:style w:type="character" w:styleId="IntensiveHervorhebung">
    <w:name w:val="Intense Emphasis"/>
    <w:basedOn w:val="Absatz-Standardschriftart"/>
    <w:uiPriority w:val="21"/>
    <w:qFormat/>
    <w:rPr>
      <w:b/>
      <w:bCs/>
      <w:i/>
      <w:iCs/>
      <w:caps/>
    </w:rPr>
  </w:style>
  <w:style w:type="character" w:styleId="Fett">
    <w:name w:val="Strong"/>
    <w:basedOn w:val="Absatz-Standardschriftart"/>
    <w:uiPriority w:val="22"/>
    <w:qFormat/>
    <w:rPr>
      <w:b/>
      <w:bCs/>
      <w:color w:val="000000" w:themeColor="text1"/>
    </w:rPr>
  </w:style>
  <w:style w:type="paragraph" w:styleId="Zitat">
    <w:name w:val="Quote"/>
    <w:basedOn w:val="Standard"/>
    <w:next w:val="Standard"/>
    <w:link w:val="ZitatZchn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Pr>
      <w:color w:val="000000" w:themeColor="text1"/>
      <w:shd w:val="clear" w:color="auto" w:fill="F2F2F2" w:themeFill="background1" w:themeFillShade="F2"/>
    </w:rPr>
  </w:style>
  <w:style w:type="character" w:styleId="SchwacherVerweis">
    <w:name w:val="Subtle Reference"/>
    <w:basedOn w:val="Absatz-Standardschriftar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Pr>
      <w:b w:val="0"/>
      <w:bCs w:val="0"/>
      <w:smallCaps/>
      <w:spacing w:val="5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pPr>
      <w:outlineLvl w:val="9"/>
    </w:pPr>
  </w:style>
  <w:style w:type="paragraph" w:styleId="KeinLeerraum">
    <w:name w:val="No Spacing"/>
    <w:uiPriority w:val="1"/>
    <w:qFormat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%20Kramer\AppData\Roaming\Microsoft\Templates\Design%20Bericht%20(leer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Bericht (leer)</Template>
  <TotalTime>0</TotalTime>
  <Pages>3</Pages>
  <Words>367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 Kramer</dc:creator>
  <cp:keywords/>
  <cp:lastModifiedBy>Martin Kramer</cp:lastModifiedBy>
  <cp:revision>10</cp:revision>
  <dcterms:created xsi:type="dcterms:W3CDTF">2013-05-13T18:07:00Z</dcterms:created>
  <dcterms:modified xsi:type="dcterms:W3CDTF">2013-05-15T09:43:00Z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